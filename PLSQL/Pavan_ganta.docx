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834CBD" w:rsidP="004B4147">
            <w:pPr>
              <w:pStyle w:val="Title"/>
            </w:pPr>
            <w:r>
              <w:t>Pavan</w:t>
            </w:r>
          </w:p>
          <w:p w:rsidR="004B4147" w:rsidRPr="004B4147" w:rsidRDefault="00834CBD" w:rsidP="00834CBD">
            <w:pPr>
              <w:pStyle w:val="Subtitle"/>
            </w:pPr>
            <w:r>
              <w:t>Krishna Ganta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1611B3" w:rsidP="00A21AF8">
            <w:pPr>
              <w:pStyle w:val="Jobtitle"/>
            </w:pPr>
            <w:r w:rsidRPr="001611B3">
              <w:t>Senior Oracle PL / SQL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0D73C99" wp14:editId="5C3C59CD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05AEDB8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834CBD" w:rsidP="00834CBD">
            <w:pPr>
              <w:pStyle w:val="Contact"/>
            </w:pPr>
            <w:r>
              <w:t>8143567123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E3BF03C5283049F6980B07D8A7745F7F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24DEB5D" wp14:editId="524AFE37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60E1D5D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834CBD" w:rsidRDefault="00834CBD" w:rsidP="00834CBD">
            <w:pPr>
              <w:pStyle w:val="Contact"/>
              <w:rPr>
                <w:sz w:val="19"/>
                <w:szCs w:val="19"/>
              </w:rPr>
            </w:pPr>
            <w:r w:rsidRPr="00834CBD">
              <w:rPr>
                <w:sz w:val="19"/>
                <w:szCs w:val="19"/>
              </w:rPr>
              <w:t>Pavankrishnaganta27@gmail.com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075CFF" wp14:editId="0F877463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4816ED82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DF1235" w:rsidRDefault="00DF1235" w:rsidP="00834CBD">
            <w:pPr>
              <w:pStyle w:val="Contact"/>
            </w:pPr>
            <w:r w:rsidRPr="00DF1235">
              <w:t>Flat no :</w:t>
            </w:r>
            <w:proofErr w:type="gramStart"/>
            <w:r w:rsidRPr="00DF1235">
              <w:t>303,Poojetha</w:t>
            </w:r>
            <w:proofErr w:type="gramEnd"/>
            <w:r w:rsidRPr="00DF1235">
              <w:t xml:space="preserve"> towers </w:t>
            </w:r>
          </w:p>
          <w:p w:rsidR="00DF1235" w:rsidRPr="00DF1235" w:rsidRDefault="00DF1235" w:rsidP="00DF1235">
            <w:pPr>
              <w:pStyle w:val="Contact"/>
              <w:rPr>
                <w:sz w:val="18"/>
              </w:rPr>
            </w:pPr>
            <w:proofErr w:type="spellStart"/>
            <w:r w:rsidRPr="00DF1235">
              <w:t>Chanda</w:t>
            </w:r>
            <w:proofErr w:type="spellEnd"/>
            <w:r w:rsidRPr="00DF1235">
              <w:t xml:space="preserve"> </w:t>
            </w:r>
            <w:proofErr w:type="spellStart"/>
            <w:r w:rsidRPr="00DF1235">
              <w:t>Nagar,</w:t>
            </w:r>
            <w:r w:rsidRPr="00DF1235">
              <w:t>Hyderabad</w:t>
            </w:r>
            <w:proofErr w:type="spellEnd"/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1611B3" w:rsidP="00CD2FD2">
            <w:pPr>
              <w:pStyle w:val="Introduction"/>
            </w:pPr>
            <w:r w:rsidRPr="001611B3">
              <w:rPr>
                <w:sz w:val="24"/>
              </w:rPr>
              <w:t>Oracle PL/SQL Developer with 7 years of experience in Analysis, Design, and Implementation of Customer Applications using the Oracle Relational Database Management System (RDBMS). 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1611B3" w:rsidP="00EE1EBE">
            <w:pPr>
              <w:rPr>
                <w:lang w:val="it-IT"/>
              </w:rPr>
            </w:pPr>
            <w:r w:rsidRPr="001611B3">
              <w:t>Ability to work as an independent or as part of a team. Highly skilled and experienced PL SQL Developer with programs and procedures.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A88B3F5" wp14:editId="496CAE79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39A25C8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1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DF1235" w:rsidRDefault="00834CBD" w:rsidP="00CD2FD2">
            <w:pPr>
              <w:pStyle w:val="Contact"/>
              <w:rPr>
                <w:sz w:val="20"/>
                <w:szCs w:val="20"/>
              </w:rPr>
            </w:pPr>
            <w:r w:rsidRPr="00DF1235">
              <w:rPr>
                <w:sz w:val="20"/>
                <w:szCs w:val="20"/>
              </w:rPr>
              <w:t>Skype: Pavan Krishna Ganta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96E2415" wp14:editId="416B2873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1E7F28EC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4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834CBD" w:rsidRPr="00834CBD" w:rsidRDefault="00834CBD" w:rsidP="00834CBD">
            <w:pPr>
              <w:pStyle w:val="Contact"/>
              <w:rPr>
                <w:sz w:val="20"/>
                <w:szCs w:val="20"/>
              </w:rPr>
            </w:pPr>
            <w:r w:rsidRPr="00834CBD">
              <w:rPr>
                <w:sz w:val="20"/>
                <w:szCs w:val="20"/>
              </w:rPr>
              <w:t>Linked in:</w:t>
            </w:r>
            <w:r>
              <w:t xml:space="preserve"> </w:t>
            </w:r>
            <w:hyperlink r:id="rId25" w:history="1">
              <w:r>
                <w:rPr>
                  <w:rStyle w:val="Hyperlink"/>
                </w:rPr>
                <w:t>https://www.linkedin.com/in</w:t>
              </w:r>
            </w:hyperlink>
          </w:p>
          <w:p w:rsidR="00CD2FD2" w:rsidRPr="00834CBD" w:rsidRDefault="00834CBD" w:rsidP="00834CBD">
            <w:pPr>
              <w:pStyle w:val="Contact"/>
              <w:rPr>
                <w:sz w:val="20"/>
                <w:szCs w:val="20"/>
              </w:rPr>
            </w:pPr>
            <w:r w:rsidRPr="00834CBD">
              <w:rPr>
                <w:sz w:val="20"/>
                <w:szCs w:val="20"/>
              </w:rPr>
              <w:t>pavan-krishna-ganta-a5553b58/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D3DA084A907B4E9BBB86B164F26A1E51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6FB900E" wp14:editId="3BD23F7B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DF12F9" w:rsidP="008E2197">
                                      <w:pPr>
                                        <w:pStyle w:val="Skill"/>
                                      </w:pPr>
                                      <w:r w:rsidRPr="00DF12F9">
                                        <w:t>SQL Loader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0B1B7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209494093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DF12F9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F12F9">
                                        <w:rPr>
                                          <w:kern w:val="24"/>
                                        </w:rPr>
                                        <w:t>SQL PLUS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0B1B7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453631721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DF12F9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F12F9">
                                        <w:rPr>
                                          <w:kern w:val="24"/>
                                        </w:rPr>
                                        <w:t>TOAD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B1B7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30161913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F12F9" w:rsidRPr="008E2197" w:rsidRDefault="00DF12F9" w:rsidP="00DF12F9">
                                      <w:pPr>
                                        <w:pStyle w:val="Skill"/>
                                      </w:pPr>
                                      <w:proofErr w:type="spellStart"/>
                                      <w:r w:rsidRPr="00DF12F9">
                                        <w:t>Qracle</w:t>
                                      </w:r>
                                      <w:proofErr w:type="spellEnd"/>
                                      <w:r w:rsidRPr="00DF12F9">
                                        <w:t xml:space="preserve"> (SQL, PL/SQL)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B1B7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60665262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DF12F9" w:rsidP="00EB0B20">
                                      <w:pPr>
                                        <w:jc w:val="center"/>
                                      </w:pPr>
                                      <w:r w:rsidRPr="00DF12F9">
                                        <w:rPr>
                                          <w:kern w:val="24"/>
                                        </w:rPr>
                                        <w:t>Data Modelling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B1B7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92926382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B900E" id="Group 153" o:spid="_x0000_s1026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DF12F9" w:rsidP="008E2197">
                                <w:pPr>
                                  <w:pStyle w:val="Skill"/>
                                </w:pPr>
                                <w:r w:rsidRPr="00DF12F9">
                                  <w:t>SQL Loader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0B1B7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209494093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DF12F9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F12F9">
                                  <w:rPr>
                                    <w:kern w:val="24"/>
                                  </w:rPr>
                                  <w:t>SQL PLUS</w:t>
                                </w: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0B1B7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453631721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DF12F9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F12F9">
                                  <w:rPr>
                                    <w:kern w:val="24"/>
                                  </w:rPr>
                                  <w:t>TOAD</w:t>
                                </w: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0B1B7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30161913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DF12F9" w:rsidRPr="008E2197" w:rsidRDefault="00DF12F9" w:rsidP="00DF12F9">
                                <w:pPr>
                                  <w:pStyle w:val="Skill"/>
                                </w:pPr>
                                <w:proofErr w:type="spellStart"/>
                                <w:r w:rsidRPr="00DF12F9">
                                  <w:t>Qracle</w:t>
                                </w:r>
                                <w:proofErr w:type="spellEnd"/>
                                <w:r w:rsidRPr="00DF12F9">
                                  <w:t xml:space="preserve"> (SQL, PL/SQL)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0B1B7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606652624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DF12F9" w:rsidP="00EB0B20">
                                <w:pPr>
                                  <w:jc w:val="center"/>
                                </w:pPr>
                                <w:r w:rsidRPr="00DF12F9">
                                  <w:rPr>
                                    <w:kern w:val="24"/>
                                  </w:rPr>
                                  <w:t>Data Modelling</w:t>
                                </w:r>
                              </w:p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0B1B7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92926382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D4ECA2B207C542B3A663EEB8E6FA05F6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6410F9" w:rsidP="008E2197">
            <w:pPr>
              <w:pStyle w:val="Heading2"/>
            </w:pPr>
            <w:r w:rsidRPr="006410F9">
              <w:t>Bachelor's degree</w:t>
            </w:r>
            <w:r>
              <w:t>:</w:t>
            </w:r>
          </w:p>
          <w:p w:rsidR="00552F9B" w:rsidRDefault="006410F9" w:rsidP="00552F9B">
            <w:pPr>
              <w:pStyle w:val="Heading4"/>
            </w:pPr>
            <w:r w:rsidRPr="006410F9">
              <w:t>P.V.P Siddhartha Institute of Technology</w:t>
            </w:r>
          </w:p>
          <w:p w:rsidR="00552F9B" w:rsidRDefault="006410F9" w:rsidP="00552F9B">
            <w:r>
              <w:t>2012-2016</w:t>
            </w:r>
          </w:p>
          <w:p w:rsidR="00552F9B" w:rsidRDefault="006410F9" w:rsidP="00552F9B">
            <w:pPr>
              <w:pStyle w:val="Heading2"/>
            </w:pPr>
            <w:r>
              <w:t>I</w:t>
            </w:r>
            <w:r w:rsidRPr="006410F9">
              <w:t>ntermediate</w:t>
            </w:r>
          </w:p>
          <w:p w:rsidR="00552F9B" w:rsidRDefault="00A25D82" w:rsidP="00552F9B">
            <w:pPr>
              <w:pStyle w:val="Heading4"/>
            </w:pPr>
            <w:r w:rsidRPr="00A25D82">
              <w:t xml:space="preserve">Sri Chaitanya </w:t>
            </w:r>
            <w:proofErr w:type="spellStart"/>
            <w:r w:rsidRPr="00A25D82">
              <w:t>Jr.College</w:t>
            </w:r>
            <w:proofErr w:type="spellEnd"/>
            <w:r w:rsidRPr="00A25D82">
              <w:t>, Vijayawada</w:t>
            </w:r>
          </w:p>
          <w:p w:rsidR="00552F9B" w:rsidRDefault="00A25D82" w:rsidP="00552F9B">
            <w:r>
              <w:t>2010-2012</w:t>
            </w:r>
          </w:p>
          <w:p w:rsidR="00552F9B" w:rsidRDefault="00A25D82" w:rsidP="00552F9B">
            <w:pPr>
              <w:pStyle w:val="Heading2"/>
            </w:pPr>
            <w:r w:rsidRPr="00A25D82">
              <w:t>EDUCATION</w:t>
            </w:r>
          </w:p>
          <w:p w:rsidR="00552F9B" w:rsidRDefault="00A25D82" w:rsidP="00552F9B">
            <w:pPr>
              <w:pStyle w:val="Heading4"/>
            </w:pPr>
            <w:r>
              <w:t>Don Bosco High School</w:t>
            </w:r>
          </w:p>
          <w:p w:rsidR="00552F9B" w:rsidRPr="00552F9B" w:rsidRDefault="00A25D82" w:rsidP="00A25D82">
            <w:r>
              <w:t>2006-2010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C9E06637999046479451B8AF4B1CC188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DF1235" w:rsidRDefault="00DF1235" w:rsidP="004103C0">
            <w:pPr>
              <w:pStyle w:val="Heading5"/>
              <w:rPr>
                <w:i w:val="0"/>
                <w:color w:val="1D3251" w:themeColor="accent1"/>
                <w:sz w:val="22"/>
                <w:szCs w:val="24"/>
              </w:rPr>
            </w:pPr>
            <w:r w:rsidRPr="00DF1235">
              <w:rPr>
                <w:i w:val="0"/>
                <w:color w:val="1D3251" w:themeColor="accent1"/>
                <w:sz w:val="22"/>
                <w:szCs w:val="24"/>
              </w:rPr>
              <w:t>Senior PL/SQL Developer</w:t>
            </w:r>
          </w:p>
          <w:p w:rsidR="004103C0" w:rsidRDefault="00D455D1" w:rsidP="004103C0">
            <w:pPr>
              <w:pStyle w:val="Heading5"/>
            </w:pPr>
            <w:r w:rsidRPr="00D455D1">
              <w:t>Signer Tech It solutions/ Madhapur</w:t>
            </w:r>
            <w:r w:rsidR="00DF1235">
              <w:t xml:space="preserve"> </w:t>
            </w:r>
            <w:r w:rsidRPr="00D455D1">
              <w:t>/ Aug 2019- present</w:t>
            </w:r>
          </w:p>
          <w:p w:rsidR="0090640E" w:rsidRDefault="0090640E" w:rsidP="0090640E">
            <w:pPr>
              <w:pStyle w:val="ListBullet"/>
            </w:pPr>
            <w:r>
              <w:t xml:space="preserve"> </w:t>
            </w:r>
            <w:r>
              <w:t>Participated in Analysis, Design, and Implementation of Business Applications using the Oracle (RDBMS).</w:t>
            </w:r>
          </w:p>
          <w:p w:rsidR="0090640E" w:rsidRDefault="0090640E" w:rsidP="0090640E">
            <w:pPr>
              <w:pStyle w:val="ListBullet"/>
            </w:pPr>
            <w:r>
              <w:t>Participated in all phases of the SDLC (Software Development Life Cycle) from analysis, design, development, testing, implementation, and maintenance with timely delivery against aggressive deadlines.</w:t>
            </w:r>
          </w:p>
          <w:p w:rsidR="0090640E" w:rsidRDefault="0090640E" w:rsidP="0090640E">
            <w:pPr>
              <w:pStyle w:val="ListBullet"/>
            </w:pPr>
            <w:r>
              <w:t>Expertise in Client-Server application development using Oracle 11g/10g, PL/</w:t>
            </w:r>
            <w:r w:rsidR="00DF1235">
              <w:t>SQL, SQL</w:t>
            </w:r>
            <w:r>
              <w:t xml:space="preserve"> *PLUS, TOAD and SQL DEVELOPER.</w:t>
            </w:r>
          </w:p>
          <w:p w:rsidR="0090640E" w:rsidRDefault="0090640E" w:rsidP="0090640E">
            <w:pPr>
              <w:pStyle w:val="ListBullet"/>
            </w:pPr>
            <w:r>
              <w:t>Effectively made use of Table Functions, Indexes, Table Partitioning, Collections,</w:t>
            </w:r>
            <w:r w:rsidR="00DF1235">
              <w:t xml:space="preserve"> </w:t>
            </w:r>
            <w:r>
              <w:t>Analytical functions, Materialized Views.</w:t>
            </w:r>
          </w:p>
          <w:p w:rsidR="0090640E" w:rsidRDefault="0090640E" w:rsidP="0090640E">
            <w:pPr>
              <w:pStyle w:val="ListBullet"/>
            </w:pPr>
            <w:r>
              <w:t>Good knowledge on logical and physical Data Modeling using normalizing Techniques.</w:t>
            </w:r>
          </w:p>
          <w:p w:rsidR="0090640E" w:rsidRDefault="0090640E" w:rsidP="0090640E">
            <w:pPr>
              <w:pStyle w:val="ListBullet"/>
            </w:pPr>
            <w:r>
              <w:t>Created Tables, Views, Constraints, Index (B Tree, Bitmap and Function Based).</w:t>
            </w:r>
          </w:p>
          <w:p w:rsidR="0090640E" w:rsidRDefault="0090640E" w:rsidP="0090640E">
            <w:pPr>
              <w:pStyle w:val="ListBullet"/>
            </w:pPr>
            <w:r>
              <w:t>Developed Complex database objects like Stored Procedures, Functions, Packages and Triggers using SQL and PL/SQL.</w:t>
            </w:r>
          </w:p>
          <w:p w:rsidR="00762E27" w:rsidRDefault="0090640E" w:rsidP="0090640E">
            <w:pPr>
              <w:pStyle w:val="ListBullet"/>
            </w:pPr>
            <w:r>
              <w:t xml:space="preserve">Experience in Oracle supplied </w:t>
            </w:r>
            <w:r>
              <w:t>packages, Dynamic</w:t>
            </w:r>
            <w:r>
              <w:t xml:space="preserve"> SQL, Records and PL/SQL Tables.</w:t>
            </w:r>
          </w:p>
          <w:p w:rsidR="00DF1235" w:rsidRPr="006C2DFF" w:rsidRDefault="00DF1235" w:rsidP="00DF1235">
            <w:pPr>
              <w:pStyle w:val="ListBullet"/>
            </w:pPr>
            <w:r w:rsidRPr="00DF1235">
              <w:t>Good knowledge of Query Optimizer, Execution Plans, and Indexes.</w:t>
            </w:r>
          </w:p>
        </w:tc>
      </w:tr>
    </w:tbl>
    <w:p w:rsidR="005A20B8" w:rsidRDefault="005A20B8"/>
    <w:p w:rsidR="00D455D1" w:rsidRDefault="00D455D1"/>
    <w:p w:rsidR="00D455D1" w:rsidRDefault="00D455D1"/>
    <w:p w:rsidR="00D455D1" w:rsidRDefault="00D455D1"/>
    <w:p w:rsidR="00D455D1" w:rsidRDefault="00D455D1"/>
    <w:p w:rsidR="00D455D1" w:rsidRDefault="00D455D1"/>
    <w:p w:rsidR="00D455D1" w:rsidRDefault="00D455D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450"/>
        <w:gridCol w:w="6480"/>
      </w:tblGrid>
      <w:tr w:rsidR="008349C7" w:rsidRPr="006C2DFF" w:rsidTr="00F81D9D">
        <w:tc>
          <w:tcPr>
            <w:tcW w:w="3870" w:type="dxa"/>
            <w:tcBorders>
              <w:right w:val="single" w:sz="4" w:space="0" w:color="D9D9D9" w:themeColor="background1" w:themeShade="D9"/>
            </w:tcBorders>
          </w:tcPr>
          <w:p w:rsidR="004A191C" w:rsidRDefault="004A191C" w:rsidP="004A191C"/>
          <w:p w:rsidR="00F72F6C" w:rsidRDefault="00F72F6C" w:rsidP="00EF601E">
            <w:pPr>
              <w:pStyle w:val="Heading1"/>
            </w:pPr>
            <w:r>
              <w:t>Skill Set</w:t>
            </w:r>
          </w:p>
          <w:p w:rsidR="00E33A5A" w:rsidRDefault="00F72F6C" w:rsidP="00E33A5A">
            <w:pPr>
              <w:pStyle w:val="Heading2"/>
              <w:ind w:left="360"/>
            </w:pPr>
            <w:r>
              <w:t>•</w:t>
            </w:r>
            <w:r>
              <w:tab/>
            </w:r>
            <w:proofErr w:type="spellStart"/>
            <w:r w:rsidR="00E33A5A">
              <w:t>Omnichannel</w:t>
            </w:r>
            <w:proofErr w:type="spellEnd"/>
            <w:r w:rsidR="00E33A5A">
              <w:t xml:space="preserve"> processes</w:t>
            </w:r>
          </w:p>
          <w:p w:rsidR="00E33A5A" w:rsidRDefault="00E33A5A" w:rsidP="00E33A5A">
            <w:pPr>
              <w:pStyle w:val="Heading2"/>
              <w:ind w:left="360"/>
            </w:pPr>
            <w:r>
              <w:t xml:space="preserve">• </w:t>
            </w:r>
            <w:r>
              <w:tab/>
              <w:t>Teamwork</w:t>
            </w:r>
          </w:p>
          <w:p w:rsidR="00E33A5A" w:rsidRDefault="00E33A5A" w:rsidP="00E33A5A">
            <w:pPr>
              <w:pStyle w:val="Heading2"/>
              <w:ind w:left="360"/>
            </w:pPr>
            <w:r>
              <w:t xml:space="preserve">• </w:t>
            </w:r>
            <w:r>
              <w:tab/>
              <w:t>Communication skills</w:t>
            </w:r>
          </w:p>
          <w:p w:rsidR="00E33A5A" w:rsidRDefault="00E33A5A" w:rsidP="00E33A5A">
            <w:pPr>
              <w:pStyle w:val="Heading2"/>
              <w:ind w:left="360"/>
            </w:pPr>
            <w:r>
              <w:t>•</w:t>
            </w:r>
            <w:r>
              <w:tab/>
              <w:t xml:space="preserve"> Presentation skills</w:t>
            </w:r>
          </w:p>
          <w:p w:rsidR="00E33A5A" w:rsidRDefault="00E33A5A" w:rsidP="00E33A5A">
            <w:pPr>
              <w:pStyle w:val="Heading2"/>
              <w:ind w:left="360"/>
            </w:pPr>
            <w:r>
              <w:t>•</w:t>
            </w:r>
            <w:r>
              <w:tab/>
              <w:t xml:space="preserve"> MS Office (PowerPoint, Word)</w:t>
            </w:r>
          </w:p>
          <w:p w:rsidR="00E33A5A" w:rsidRDefault="00E33A5A" w:rsidP="00E33A5A">
            <w:pPr>
              <w:pStyle w:val="Heading2"/>
              <w:ind w:left="360"/>
            </w:pPr>
            <w:r>
              <w:t xml:space="preserve">• </w:t>
            </w:r>
            <w:r>
              <w:tab/>
              <w:t>Rapport building</w:t>
            </w:r>
          </w:p>
          <w:p w:rsidR="00E33A5A" w:rsidRDefault="00E33A5A" w:rsidP="00E33A5A">
            <w:pPr>
              <w:pStyle w:val="Heading2"/>
              <w:ind w:left="360"/>
            </w:pPr>
            <w:r>
              <w:t xml:space="preserve">• </w:t>
            </w:r>
            <w:r>
              <w:tab/>
              <w:t>Customer acquisition</w:t>
            </w:r>
          </w:p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Pr="008F3F2B" w:rsidRDefault="008F3F2B" w:rsidP="008F3F2B">
            <w:pPr>
              <w:pStyle w:val="Heading1"/>
            </w:pPr>
            <w:r>
              <w:t>DOMAINS WORKED</w:t>
            </w:r>
          </w:p>
          <w:p w:rsidR="008F3F2B" w:rsidRDefault="008F3F2B" w:rsidP="008F3F2B">
            <w:pPr>
              <w:pStyle w:val="Heading2"/>
              <w:ind w:left="360"/>
            </w:pPr>
            <w:r>
              <w:t xml:space="preserve">• </w:t>
            </w:r>
            <w:r>
              <w:tab/>
            </w:r>
            <w:r w:rsidRPr="008F3F2B">
              <w:t>Data ware-housing</w:t>
            </w:r>
          </w:p>
          <w:p w:rsidR="008F3F2B" w:rsidRDefault="008F3F2B" w:rsidP="008F3F2B">
            <w:pPr>
              <w:pStyle w:val="Heading2"/>
              <w:ind w:left="360"/>
            </w:pPr>
            <w:r>
              <w:t>•</w:t>
            </w:r>
            <w:r>
              <w:tab/>
              <w:t xml:space="preserve"> </w:t>
            </w:r>
            <w:r>
              <w:t>Ecommerce</w:t>
            </w:r>
          </w:p>
          <w:p w:rsidR="008F3F2B" w:rsidRDefault="008F3F2B" w:rsidP="008F3F2B">
            <w:pPr>
              <w:pStyle w:val="Heading2"/>
              <w:ind w:left="360"/>
            </w:pPr>
            <w:r>
              <w:t>•</w:t>
            </w:r>
            <w:r>
              <w:tab/>
              <w:t xml:space="preserve"> </w:t>
            </w:r>
            <w:r>
              <w:t xml:space="preserve">Insurance </w:t>
            </w:r>
          </w:p>
          <w:p w:rsidR="008F3F2B" w:rsidRDefault="008F3F2B" w:rsidP="008F3F2B">
            <w:pPr>
              <w:pStyle w:val="Heading2"/>
              <w:ind w:left="360"/>
            </w:pPr>
            <w:r>
              <w:t xml:space="preserve">• </w:t>
            </w:r>
            <w:r>
              <w:tab/>
            </w:r>
            <w:r>
              <w:t>HealthCare</w:t>
            </w:r>
          </w:p>
          <w:p w:rsidR="008F3F2B" w:rsidRDefault="008F3F2B" w:rsidP="008F3F2B"/>
          <w:p w:rsidR="008F3F2B" w:rsidRDefault="008F3F2B" w:rsidP="008F3F2B"/>
          <w:p w:rsidR="008F3F2B" w:rsidRDefault="008F3F2B" w:rsidP="008F3F2B"/>
          <w:p w:rsidR="008F3F2B" w:rsidRDefault="008F3F2B" w:rsidP="008F3F2B"/>
          <w:p w:rsidR="00C42583" w:rsidRPr="00C42583" w:rsidRDefault="00C42583" w:rsidP="00C42583"/>
          <w:p w:rsidR="00F72F6C" w:rsidRDefault="00F72F6C" w:rsidP="00F72F6C">
            <w:pPr>
              <w:pStyle w:val="Heading2"/>
            </w:pPr>
          </w:p>
          <w:p w:rsidR="008349C7" w:rsidRPr="00552F9B" w:rsidRDefault="008349C7" w:rsidP="00F81D9D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8349C7" w:rsidRPr="00997E86" w:rsidRDefault="008349C7" w:rsidP="00F81D9D">
            <w:pPr>
              <w:pStyle w:val="Heading1"/>
            </w:pPr>
          </w:p>
        </w:tc>
        <w:tc>
          <w:tcPr>
            <w:tcW w:w="6480" w:type="dxa"/>
          </w:tcPr>
          <w:p w:rsidR="00DF1235" w:rsidRDefault="00DF1235" w:rsidP="003649A8">
            <w:pPr>
              <w:pStyle w:val="Heading1"/>
            </w:pPr>
          </w:p>
          <w:p w:rsidR="00DF1235" w:rsidRDefault="00DF1235" w:rsidP="00DF1235">
            <w:pPr>
              <w:pStyle w:val="Heading5"/>
              <w:rPr>
                <w:i w:val="0"/>
                <w:color w:val="1D3251" w:themeColor="accent1"/>
                <w:sz w:val="22"/>
                <w:szCs w:val="24"/>
              </w:rPr>
            </w:pPr>
            <w:r>
              <w:rPr>
                <w:i w:val="0"/>
                <w:color w:val="1D3251" w:themeColor="accent1"/>
                <w:sz w:val="22"/>
                <w:szCs w:val="24"/>
              </w:rPr>
              <w:t xml:space="preserve">JR Software </w:t>
            </w:r>
            <w:r w:rsidRPr="00DF1235">
              <w:rPr>
                <w:i w:val="0"/>
                <w:color w:val="1D3251" w:themeColor="accent1"/>
                <w:sz w:val="22"/>
                <w:szCs w:val="24"/>
              </w:rPr>
              <w:t>Developer</w:t>
            </w:r>
          </w:p>
          <w:p w:rsidR="00DF1235" w:rsidRDefault="00DF1235" w:rsidP="00DF1235">
            <w:pPr>
              <w:pStyle w:val="Heading5"/>
            </w:pPr>
            <w:proofErr w:type="spellStart"/>
            <w:r>
              <w:t>Avontix</w:t>
            </w:r>
            <w:proofErr w:type="spellEnd"/>
            <w:r>
              <w:t xml:space="preserve"> Solutions PVT LTD </w:t>
            </w:r>
            <w:r w:rsidRPr="00D455D1">
              <w:t>/ Madhapur</w:t>
            </w:r>
            <w:r>
              <w:t xml:space="preserve"> </w:t>
            </w:r>
            <w:r w:rsidRPr="00D455D1">
              <w:t>/ Aug 2019- present</w:t>
            </w:r>
          </w:p>
          <w:p w:rsidR="00DF1235" w:rsidRDefault="00DF1235" w:rsidP="00DF1235">
            <w:pPr>
              <w:pStyle w:val="ListBullet"/>
            </w:pPr>
            <w:r>
              <w:t xml:space="preserve"> Writing queries, producing required reports and documentation. Receives and responds to requests from users and ensures timely and effective reports.</w:t>
            </w:r>
          </w:p>
          <w:p w:rsidR="00DF1235" w:rsidRDefault="00DF1235" w:rsidP="00DF1235">
            <w:pPr>
              <w:pStyle w:val="ListBullet"/>
            </w:pPr>
            <w:r>
              <w:t>Enhances the functionality of the website (</w:t>
            </w:r>
            <w:proofErr w:type="spellStart"/>
            <w:r>
              <w:t>i</w:t>
            </w:r>
            <w:proofErr w:type="spellEnd"/>
            <w:r>
              <w:t>. E redesign of the website, integration of internet and intranet etc.) and manages specific projects</w:t>
            </w:r>
            <w:r w:rsidRPr="00DF1235">
              <w:t>.</w:t>
            </w:r>
          </w:p>
          <w:p w:rsidR="00DF1235" w:rsidRDefault="00DF1235" w:rsidP="00DF1235">
            <w:pPr>
              <w:pStyle w:val="ListBullet"/>
            </w:pPr>
            <w:r>
              <w:t>Informatics</w:t>
            </w:r>
            <w:r>
              <w:t xml:space="preserve"> experience</w:t>
            </w:r>
          </w:p>
          <w:p w:rsidR="00DF1235" w:rsidRDefault="00DF1235" w:rsidP="00DF1235">
            <w:pPr>
              <w:pStyle w:val="ListBullet"/>
            </w:pPr>
            <w:r>
              <w:t>Deep knowledge of SQL and best practices</w:t>
            </w:r>
          </w:p>
          <w:p w:rsidR="00DF1235" w:rsidRDefault="00DF1235" w:rsidP="00DF1235">
            <w:pPr>
              <w:pStyle w:val="ListBullet"/>
            </w:pPr>
            <w:r>
              <w:t>Demonstrate intermediate (to advanced) understanding of data modeling, schema design and ETL processes</w:t>
            </w:r>
          </w:p>
          <w:p w:rsidR="00DF1235" w:rsidRDefault="00DF1235" w:rsidP="00DF1235">
            <w:pPr>
              <w:pStyle w:val="ListBullet"/>
            </w:pPr>
            <w:r>
              <w:t>Strong knowledge of relational databases, Data Warehouse and business Intelligence solutions</w:t>
            </w:r>
          </w:p>
          <w:p w:rsidR="00DF1235" w:rsidRDefault="00DF1235" w:rsidP="003649A8">
            <w:pPr>
              <w:pStyle w:val="Heading1"/>
            </w:pPr>
          </w:p>
          <w:p w:rsidR="00186615" w:rsidRDefault="00186615" w:rsidP="003649A8">
            <w:pPr>
              <w:pStyle w:val="Heading1"/>
            </w:pPr>
            <w:r>
              <w:t>Skills:</w:t>
            </w:r>
          </w:p>
          <w:p w:rsidR="001611B3" w:rsidRDefault="001611B3" w:rsidP="001611B3">
            <w:pPr>
              <w:pStyle w:val="ListBullet"/>
            </w:pPr>
            <w:r>
              <w:t>This skillset does not require NoSQL, Big Data or Hadoop experience, the ideal skillset would be a hands on PL/SQL experienced with ETL using Oracle RDBMS</w:t>
            </w:r>
          </w:p>
          <w:p w:rsidR="001611B3" w:rsidRDefault="001611B3" w:rsidP="001611B3">
            <w:pPr>
              <w:pStyle w:val="ListBullet"/>
            </w:pPr>
            <w:r>
              <w:t>Excellent/good communication skills, co-ordination skills, self-motivated, process oriented</w:t>
            </w:r>
          </w:p>
          <w:p w:rsidR="001611B3" w:rsidRDefault="001611B3" w:rsidP="001611B3">
            <w:pPr>
              <w:pStyle w:val="ListBullet"/>
            </w:pPr>
            <w:r>
              <w:t>Eager to learn new skills and improve existing skills</w:t>
            </w:r>
          </w:p>
          <w:p w:rsidR="001611B3" w:rsidRDefault="001611B3" w:rsidP="001611B3">
            <w:pPr>
              <w:pStyle w:val="ListBullet"/>
            </w:pPr>
            <w:r>
              <w:t>Excellent communication skills are essential to gather and impart information effectively within the department and also to the wider business</w:t>
            </w:r>
          </w:p>
          <w:p w:rsidR="001611B3" w:rsidRDefault="001611B3" w:rsidP="001611B3">
            <w:pPr>
              <w:pStyle w:val="ListBullet"/>
            </w:pPr>
            <w:r>
              <w:t>Leading skills and experience with passing on knowledge to junior developers, mentoring or similar</w:t>
            </w:r>
          </w:p>
          <w:p w:rsidR="001611B3" w:rsidRDefault="001611B3" w:rsidP="001611B3">
            <w:pPr>
              <w:pStyle w:val="ListBullet"/>
            </w:pPr>
            <w:proofErr w:type="spellStart"/>
            <w:r>
              <w:t>S</w:t>
            </w:r>
            <w:r>
              <w:t>Trong</w:t>
            </w:r>
            <w:proofErr w:type="spellEnd"/>
            <w:r>
              <w:t xml:space="preserve"> web interface development skills using the following technologies. JavaScript, HTML, CSS and XML</w:t>
            </w:r>
          </w:p>
          <w:p w:rsidR="00EF601E" w:rsidRDefault="001611B3" w:rsidP="001611B3">
            <w:pPr>
              <w:pStyle w:val="ListBullet"/>
            </w:pPr>
            <w:r>
              <w:t>Strong Database programming skills in PL/SQL on Oracle database</w:t>
            </w:r>
          </w:p>
          <w:p w:rsidR="00DF0CC8" w:rsidRDefault="00DF0CC8" w:rsidP="00DF0CC8">
            <w:pPr>
              <w:pStyle w:val="ListBullet"/>
              <w:numPr>
                <w:ilvl w:val="0"/>
                <w:numId w:val="0"/>
              </w:numPr>
              <w:ind w:left="432"/>
            </w:pPr>
          </w:p>
          <w:p w:rsidR="003649A8" w:rsidRPr="00DF0CC8" w:rsidRDefault="003649A8" w:rsidP="00DF0CC8">
            <w:pPr>
              <w:pStyle w:val="ListBullet"/>
              <w:numPr>
                <w:ilvl w:val="0"/>
                <w:numId w:val="0"/>
              </w:numPr>
              <w:ind w:left="432"/>
              <w:rPr>
                <w:b/>
              </w:rPr>
            </w:pPr>
            <w:r w:rsidRPr="00DF0CC8">
              <w:rPr>
                <w:b/>
              </w:rPr>
              <w:t>PERSONAL DETAILS</w:t>
            </w:r>
          </w:p>
          <w:p w:rsidR="003649A8" w:rsidRDefault="00186615" w:rsidP="003649A8">
            <w:pPr>
              <w:pStyle w:val="ListBullet"/>
            </w:pPr>
            <w:r>
              <w:t>Father’s name</w:t>
            </w:r>
            <w:r>
              <w:tab/>
            </w:r>
            <w:r>
              <w:tab/>
              <w:t xml:space="preserve">                    : Srinivas R</w:t>
            </w:r>
            <w:r w:rsidR="003649A8">
              <w:t>ao Ganta.</w:t>
            </w:r>
          </w:p>
          <w:p w:rsidR="003649A8" w:rsidRDefault="003649A8" w:rsidP="003649A8">
            <w:pPr>
              <w:pStyle w:val="ListBullet"/>
            </w:pPr>
            <w:r>
              <w:t>Date of birth</w:t>
            </w:r>
            <w:r>
              <w:tab/>
            </w:r>
            <w:r>
              <w:tab/>
            </w:r>
            <w:r>
              <w:tab/>
              <w:t>: 18th April, 1995.</w:t>
            </w:r>
          </w:p>
          <w:p w:rsidR="003649A8" w:rsidRDefault="003649A8" w:rsidP="003649A8">
            <w:pPr>
              <w:pStyle w:val="ListBullet"/>
            </w:pPr>
            <w:r>
              <w:t>Nationality</w:t>
            </w:r>
            <w:r>
              <w:tab/>
            </w:r>
            <w:r>
              <w:tab/>
            </w:r>
            <w:r>
              <w:tab/>
              <w:t>: India</w:t>
            </w:r>
          </w:p>
          <w:p w:rsidR="003649A8" w:rsidRDefault="003649A8" w:rsidP="003649A8">
            <w:pPr>
              <w:pStyle w:val="ListBullet"/>
            </w:pPr>
            <w:r>
              <w:t>Languages known</w:t>
            </w:r>
            <w:r>
              <w:tab/>
            </w:r>
            <w:r>
              <w:tab/>
              <w:t>: English, Telugu.</w:t>
            </w:r>
          </w:p>
          <w:p w:rsidR="003649A8" w:rsidRDefault="003649A8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3649A8" w:rsidRDefault="003649A8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EB0B20" w:rsidRDefault="00EB0B20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EB0B20" w:rsidRDefault="00EB0B20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EB0B20" w:rsidRDefault="00EB0B20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DF0CC8" w:rsidRDefault="00DF0CC8" w:rsidP="00F72F6C">
            <w:pPr>
              <w:pStyle w:val="Heading1"/>
            </w:pPr>
          </w:p>
          <w:p w:rsidR="00DF0CC8" w:rsidRDefault="00DF0CC8" w:rsidP="00F72F6C">
            <w:pPr>
              <w:pStyle w:val="Heading1"/>
            </w:pPr>
          </w:p>
          <w:p w:rsidR="00DF0CC8" w:rsidRDefault="00DF0CC8" w:rsidP="00F72F6C">
            <w:pPr>
              <w:pStyle w:val="Heading1"/>
            </w:pPr>
          </w:p>
          <w:p w:rsidR="00DF0CC8" w:rsidRDefault="00DF0CC8" w:rsidP="00F72F6C">
            <w:pPr>
              <w:pStyle w:val="Heading1"/>
            </w:pPr>
          </w:p>
          <w:p w:rsidR="00DF0CC8" w:rsidRDefault="00C42583" w:rsidP="00F72F6C">
            <w:pPr>
              <w:pStyle w:val="Heading1"/>
            </w:pPr>
            <w:r w:rsidRPr="00C42583">
              <w:t>Successfully worked in various domains:</w:t>
            </w:r>
          </w:p>
          <w:p w:rsidR="00EB0B20" w:rsidRDefault="00EB0B20" w:rsidP="00EB0B20">
            <w:pPr>
              <w:pStyle w:val="ListBullet"/>
            </w:pPr>
            <w:r>
              <w:t>Healthcare (</w:t>
            </w:r>
            <w:hyperlink r:id="rId26" w:history="1">
              <w:r>
                <w:rPr>
                  <w:rStyle w:val="Hyperlink"/>
                </w:rPr>
                <w:t>https://avontix.com/</w:t>
              </w:r>
            </w:hyperlink>
            <w:r>
              <w:t>)</w:t>
            </w:r>
          </w:p>
          <w:p w:rsidR="00EB0B20" w:rsidRDefault="00EB0B20" w:rsidP="00EB0B20">
            <w:pPr>
              <w:pStyle w:val="ListBullet"/>
            </w:pPr>
            <w:r>
              <w:t>Insurance (</w:t>
            </w:r>
            <w:hyperlink r:id="rId27" w:history="1">
              <w:r w:rsidR="008F3F2B" w:rsidRPr="00D43AB6">
                <w:rPr>
                  <w:rStyle w:val="Hyperlink"/>
                </w:rPr>
                <w:t>http://whealthrx.com/</w:t>
              </w:r>
            </w:hyperlink>
            <w:r w:rsidR="008F3F2B">
              <w:t>)</w:t>
            </w:r>
          </w:p>
          <w:p w:rsidR="008F3F2B" w:rsidRDefault="008F3F2B" w:rsidP="008F3F2B">
            <w:pPr>
              <w:pStyle w:val="ListBullet"/>
              <w:numPr>
                <w:ilvl w:val="0"/>
                <w:numId w:val="0"/>
              </w:numPr>
              <w:ind w:left="432"/>
            </w:pPr>
          </w:p>
          <w:p w:rsidR="00EB0B20" w:rsidRPr="00EB0B20" w:rsidRDefault="008F3F2B" w:rsidP="008F3F2B">
            <w:pPr>
              <w:pStyle w:val="ListBullet"/>
              <w:numPr>
                <w:ilvl w:val="0"/>
                <w:numId w:val="0"/>
              </w:numPr>
              <w:ind w:left="432"/>
              <w:rPr>
                <w:b/>
              </w:rPr>
            </w:pPr>
            <w:r>
              <w:rPr>
                <w:b/>
              </w:rPr>
              <w:t xml:space="preserve">OTHERS- </w:t>
            </w:r>
            <w:r w:rsidR="00EB0B20" w:rsidRPr="00EB0B20">
              <w:rPr>
                <w:b/>
              </w:rPr>
              <w:t xml:space="preserve">ECOMMERCE </w:t>
            </w:r>
            <w:r>
              <w:rPr>
                <w:b/>
              </w:rPr>
              <w:t xml:space="preserve">(DATABASE Development </w:t>
            </w:r>
            <w:proofErr w:type="gramStart"/>
            <w:r>
              <w:rPr>
                <w:b/>
              </w:rPr>
              <w:t>In  MYSQL</w:t>
            </w:r>
            <w:proofErr w:type="gramEnd"/>
            <w:r>
              <w:rPr>
                <w:b/>
              </w:rPr>
              <w:t>)</w:t>
            </w:r>
          </w:p>
          <w:p w:rsidR="00EB0B20" w:rsidRDefault="00EB0B20" w:rsidP="00EB0B20">
            <w:pPr>
              <w:pStyle w:val="ListBullet"/>
              <w:numPr>
                <w:ilvl w:val="0"/>
                <w:numId w:val="12"/>
              </w:numPr>
            </w:pPr>
            <w:r>
              <w:t>H</w:t>
            </w:r>
            <w:r w:rsidRPr="00C73AE0">
              <w:t>industan ecommerce</w:t>
            </w:r>
            <w:r>
              <w:t>(</w:t>
            </w:r>
            <w:hyperlink r:id="rId28" w:history="1">
              <w:r w:rsidRPr="000720FE">
                <w:rPr>
                  <w:rStyle w:val="Hyperlink"/>
                </w:rPr>
                <w:t>http://hindustanecommerce.in/</w:t>
              </w:r>
            </w:hyperlink>
            <w:r>
              <w:t xml:space="preserve"> )</w:t>
            </w:r>
          </w:p>
          <w:p w:rsidR="00EB0B20" w:rsidRDefault="00EB0B20" w:rsidP="00EB0B20">
            <w:pPr>
              <w:pStyle w:val="ListBullet"/>
              <w:numPr>
                <w:ilvl w:val="0"/>
                <w:numId w:val="12"/>
              </w:numPr>
            </w:pPr>
            <w:proofErr w:type="spellStart"/>
            <w:r w:rsidRPr="00C73AE0">
              <w:t>Zinthak</w:t>
            </w:r>
            <w:proofErr w:type="spellEnd"/>
            <w:r>
              <w:t>(</w:t>
            </w:r>
            <w:hyperlink r:id="rId29" w:history="1">
              <w:r w:rsidRPr="000720FE">
                <w:rPr>
                  <w:rStyle w:val="Hyperlink"/>
                </w:rPr>
                <w:t>http://zinthak.com/</w:t>
              </w:r>
            </w:hyperlink>
            <w:r>
              <w:t>)</w:t>
            </w:r>
          </w:p>
          <w:p w:rsidR="00EB0B20" w:rsidRDefault="008F3F2B" w:rsidP="00EB0B20">
            <w:pPr>
              <w:pStyle w:val="ListBullet"/>
              <w:numPr>
                <w:ilvl w:val="0"/>
                <w:numId w:val="12"/>
              </w:numPr>
            </w:pPr>
            <w:proofErr w:type="spellStart"/>
            <w:r>
              <w:t>S</w:t>
            </w:r>
            <w:r w:rsidR="00EB0B20" w:rsidRPr="00C73AE0">
              <w:t>alooonme</w:t>
            </w:r>
            <w:proofErr w:type="spellEnd"/>
            <w:r w:rsidR="00EB0B20" w:rsidRPr="00C73AE0">
              <w:t xml:space="preserve"> </w:t>
            </w:r>
            <w:r w:rsidR="00EB0B20">
              <w:t>(</w:t>
            </w:r>
            <w:hyperlink r:id="rId30" w:history="1">
              <w:r w:rsidR="00EB0B20" w:rsidRPr="007F66D7">
                <w:rPr>
                  <w:rStyle w:val="Hyperlink"/>
                </w:rPr>
                <w:t>http://salooonme.com/</w:t>
              </w:r>
            </w:hyperlink>
            <w:r w:rsidR="00EB0B20">
              <w:t xml:space="preserve">) </w:t>
            </w:r>
          </w:p>
          <w:p w:rsidR="00C42583" w:rsidRDefault="00C42583" w:rsidP="00F72F6C">
            <w:pPr>
              <w:pStyle w:val="Heading1"/>
            </w:pPr>
          </w:p>
          <w:p w:rsidR="00DF0CC8" w:rsidRDefault="00DF0CC8" w:rsidP="00C42583">
            <w:pPr>
              <w:pStyle w:val="Heading1"/>
            </w:pPr>
            <w:r w:rsidRPr="00DF0CC8">
              <w:t>APPRECIATIONS/AWARDS</w:t>
            </w:r>
            <w:r w:rsidR="00C42583">
              <w:t xml:space="preserve"> </w:t>
            </w:r>
          </w:p>
          <w:p w:rsidR="00DF0CC8" w:rsidRDefault="00DF0CC8" w:rsidP="00DF0CC8">
            <w:pPr>
              <w:pStyle w:val="ListBullet"/>
            </w:pPr>
            <w:r>
              <w:t xml:space="preserve">Cookies Award from </w:t>
            </w:r>
            <w:proofErr w:type="spellStart"/>
            <w:r>
              <w:t>Signertech</w:t>
            </w:r>
            <w:proofErr w:type="spellEnd"/>
            <w:r>
              <w:t xml:space="preserve"> IT  for contribution towards Project in Q1 - FY 2019 - 2020</w:t>
            </w:r>
          </w:p>
          <w:p w:rsidR="00DF0CC8" w:rsidRDefault="00DF0CC8" w:rsidP="00DF0CC8">
            <w:pPr>
              <w:pStyle w:val="ListBullet"/>
            </w:pPr>
            <w:r>
              <w:t xml:space="preserve">Best Team award from </w:t>
            </w:r>
            <w:proofErr w:type="spellStart"/>
            <w:r>
              <w:t>Avontix</w:t>
            </w:r>
            <w:proofErr w:type="spellEnd"/>
            <w:r>
              <w:t xml:space="preserve">  for contribution towards Project in Q3 for FY - 2016-2018</w:t>
            </w:r>
          </w:p>
          <w:p w:rsidR="00C42583" w:rsidRDefault="00C42583" w:rsidP="00C42583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C42583" w:rsidRDefault="00C42583" w:rsidP="00C42583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DF0CC8" w:rsidRDefault="00DF0CC8" w:rsidP="00F72F6C">
            <w:pPr>
              <w:pStyle w:val="Heading1"/>
            </w:pPr>
            <w:bookmarkStart w:id="0" w:name="_GoBack"/>
            <w:bookmarkEnd w:id="0"/>
          </w:p>
          <w:p w:rsidR="00F72F6C" w:rsidRDefault="003649A8" w:rsidP="00F72F6C">
            <w:pPr>
              <w:pStyle w:val="Heading1"/>
            </w:pPr>
            <w:r w:rsidRPr="003649A8">
              <w:t>DECLARATION</w:t>
            </w:r>
          </w:p>
          <w:p w:rsidR="00F72F6C" w:rsidRDefault="00F72F6C" w:rsidP="00F72F6C">
            <w:pPr>
              <w:pStyle w:val="JobDescription"/>
            </w:pPr>
            <w:r>
              <w:t>I hereby declare that all the information mentioned above are true and correct to the best of my knowledge.</w:t>
            </w:r>
          </w:p>
          <w:p w:rsidR="00F72F6C" w:rsidRDefault="00F72F6C" w:rsidP="00F72F6C">
            <w:pPr>
              <w:pStyle w:val="JobDescription"/>
            </w:pPr>
          </w:p>
          <w:p w:rsidR="00F72F6C" w:rsidRDefault="00F72F6C" w:rsidP="00F72F6C">
            <w:pPr>
              <w:pStyle w:val="JobDescription"/>
            </w:pPr>
          </w:p>
          <w:p w:rsidR="00F72F6C" w:rsidRDefault="00F72F6C" w:rsidP="00F72F6C">
            <w:pPr>
              <w:pStyle w:val="JobDescription"/>
            </w:pPr>
            <w:r>
              <w:t>Yours Sincerely,</w:t>
            </w:r>
          </w:p>
          <w:p w:rsidR="003649A8" w:rsidRDefault="00F72F6C" w:rsidP="00F72F6C">
            <w:pPr>
              <w:pStyle w:val="Heading3"/>
            </w:pPr>
            <w:r>
              <w:t>(G. Pavan Krishna)</w:t>
            </w:r>
          </w:p>
          <w:p w:rsidR="003649A8" w:rsidRDefault="003649A8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3649A8" w:rsidRDefault="003649A8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3649A8" w:rsidRPr="006C2DFF" w:rsidRDefault="003649A8" w:rsidP="003649A8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:rsidR="00D455D1" w:rsidRDefault="00D455D1" w:rsidP="008349C7"/>
    <w:sectPr w:rsidR="00D455D1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B74" w:rsidRDefault="000B1B74" w:rsidP="00B21D64">
      <w:pPr>
        <w:spacing w:after="0" w:line="240" w:lineRule="auto"/>
      </w:pPr>
      <w:r>
        <w:separator/>
      </w:r>
    </w:p>
  </w:endnote>
  <w:endnote w:type="continuationSeparator" w:id="0">
    <w:p w:rsidR="000B1B74" w:rsidRDefault="000B1B7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7EC90B73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B74" w:rsidRDefault="000B1B74" w:rsidP="00B21D64">
      <w:pPr>
        <w:spacing w:after="0" w:line="240" w:lineRule="auto"/>
      </w:pPr>
      <w:r>
        <w:separator/>
      </w:r>
    </w:p>
  </w:footnote>
  <w:footnote w:type="continuationSeparator" w:id="0">
    <w:p w:rsidR="000B1B74" w:rsidRDefault="000B1B7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137680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C347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D7708"/>
    <w:multiLevelType w:val="hybridMultilevel"/>
    <w:tmpl w:val="8444B26E"/>
    <w:lvl w:ilvl="0" w:tplc="0809000F">
      <w:start w:val="1"/>
      <w:numFmt w:val="decimal"/>
      <w:lvlText w:val="%1.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D4519"/>
    <w:multiLevelType w:val="hybridMultilevel"/>
    <w:tmpl w:val="693EF5D6"/>
    <w:lvl w:ilvl="0" w:tplc="50A06CC6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BD"/>
    <w:rsid w:val="000161E1"/>
    <w:rsid w:val="00021303"/>
    <w:rsid w:val="000715CB"/>
    <w:rsid w:val="000B1B74"/>
    <w:rsid w:val="00107E81"/>
    <w:rsid w:val="00144072"/>
    <w:rsid w:val="001611B3"/>
    <w:rsid w:val="00186615"/>
    <w:rsid w:val="0021475C"/>
    <w:rsid w:val="00285848"/>
    <w:rsid w:val="002B68F1"/>
    <w:rsid w:val="003649A8"/>
    <w:rsid w:val="003B63A9"/>
    <w:rsid w:val="003C0BB5"/>
    <w:rsid w:val="004067B9"/>
    <w:rsid w:val="004103C0"/>
    <w:rsid w:val="00452292"/>
    <w:rsid w:val="004865C2"/>
    <w:rsid w:val="004A191C"/>
    <w:rsid w:val="004A6827"/>
    <w:rsid w:val="004B4147"/>
    <w:rsid w:val="00552F9B"/>
    <w:rsid w:val="005636A7"/>
    <w:rsid w:val="005A20B8"/>
    <w:rsid w:val="005B7DB3"/>
    <w:rsid w:val="0061400D"/>
    <w:rsid w:val="00621B5C"/>
    <w:rsid w:val="006410F9"/>
    <w:rsid w:val="006C2DFF"/>
    <w:rsid w:val="0073205D"/>
    <w:rsid w:val="007571B5"/>
    <w:rsid w:val="00762E27"/>
    <w:rsid w:val="007772B1"/>
    <w:rsid w:val="007B17CE"/>
    <w:rsid w:val="007C7182"/>
    <w:rsid w:val="00811618"/>
    <w:rsid w:val="008349C7"/>
    <w:rsid w:val="00834CBD"/>
    <w:rsid w:val="008424CE"/>
    <w:rsid w:val="00890F1A"/>
    <w:rsid w:val="008E2197"/>
    <w:rsid w:val="008F3F2B"/>
    <w:rsid w:val="0090640E"/>
    <w:rsid w:val="0092602A"/>
    <w:rsid w:val="00997E86"/>
    <w:rsid w:val="009A6530"/>
    <w:rsid w:val="009B7D45"/>
    <w:rsid w:val="009C1199"/>
    <w:rsid w:val="00A21AF8"/>
    <w:rsid w:val="00A25D82"/>
    <w:rsid w:val="00A6425D"/>
    <w:rsid w:val="00A96376"/>
    <w:rsid w:val="00AC579C"/>
    <w:rsid w:val="00AD6D6A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42583"/>
    <w:rsid w:val="00C777FF"/>
    <w:rsid w:val="00CB08E5"/>
    <w:rsid w:val="00CD2FD2"/>
    <w:rsid w:val="00D12DFD"/>
    <w:rsid w:val="00D136C4"/>
    <w:rsid w:val="00D455D1"/>
    <w:rsid w:val="00D62B7E"/>
    <w:rsid w:val="00D9787B"/>
    <w:rsid w:val="00DD7C66"/>
    <w:rsid w:val="00DF0CC8"/>
    <w:rsid w:val="00DF1235"/>
    <w:rsid w:val="00DF12F9"/>
    <w:rsid w:val="00E33A5A"/>
    <w:rsid w:val="00E72A4B"/>
    <w:rsid w:val="00E808DD"/>
    <w:rsid w:val="00EB0B20"/>
    <w:rsid w:val="00EE1EBE"/>
    <w:rsid w:val="00EF1814"/>
    <w:rsid w:val="00EF601E"/>
    <w:rsid w:val="00F0256B"/>
    <w:rsid w:val="00F72F6C"/>
    <w:rsid w:val="00F92021"/>
    <w:rsid w:val="00FB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7F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834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avontix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hyperlink" Target="https://www.linkedin.com/in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hyperlink" Target="http://zinthak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4.svg"/><Relationship Id="rId28" Type="http://schemas.openxmlformats.org/officeDocument/2006/relationships/hyperlink" Target="http://hindustanecommerce.in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9.png"/><Relationship Id="rId27" Type="http://schemas.openxmlformats.org/officeDocument/2006/relationships/hyperlink" Target="http://whealthrx.com/" TargetMode="External"/><Relationship Id="rId30" Type="http://schemas.openxmlformats.org/officeDocument/2006/relationships/hyperlink" Target="http://salooonme.com/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%20Krishna%20Gant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BF03C5283049F6980B07D8A774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286A-C38B-4456-9B03-97AAA87785DA}"/>
      </w:docPartPr>
      <w:docPartBody>
        <w:p w:rsidR="00E9179A" w:rsidRDefault="00AA117F">
          <w:pPr>
            <w:pStyle w:val="E3BF03C5283049F6980B07D8A7745F7F"/>
          </w:pPr>
          <w:r w:rsidRPr="007772B1">
            <w:t>ABOUT ME</w:t>
          </w:r>
        </w:p>
      </w:docPartBody>
    </w:docPart>
    <w:docPart>
      <w:docPartPr>
        <w:name w:val="D3DA084A907B4E9BBB86B164F26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6DDE5-DFFA-42B3-AF7A-21F34DC34FF5}"/>
      </w:docPartPr>
      <w:docPartBody>
        <w:p w:rsidR="00E9179A" w:rsidRDefault="00AA117F">
          <w:pPr>
            <w:pStyle w:val="D3DA084A907B4E9BBB86B164F26A1E51"/>
          </w:pPr>
          <w:r>
            <w:t>Skills</w:t>
          </w:r>
        </w:p>
      </w:docPartBody>
    </w:docPart>
    <w:docPart>
      <w:docPartPr>
        <w:name w:val="D4ECA2B207C542B3A663EEB8E6FA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02BF-B272-469B-966F-6183446476BE}"/>
      </w:docPartPr>
      <w:docPartBody>
        <w:p w:rsidR="00E9179A" w:rsidRDefault="00AA117F">
          <w:pPr>
            <w:pStyle w:val="D4ECA2B207C542B3A663EEB8E6FA05F6"/>
          </w:pPr>
          <w:r>
            <w:t>Education</w:t>
          </w:r>
        </w:p>
      </w:docPartBody>
    </w:docPart>
    <w:docPart>
      <w:docPartPr>
        <w:name w:val="C9E06637999046479451B8AF4B1C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FA32-5CBE-4FE2-94D4-CA05FF6B867A}"/>
      </w:docPartPr>
      <w:docPartBody>
        <w:p w:rsidR="00E9179A" w:rsidRDefault="00AA117F">
          <w:pPr>
            <w:pStyle w:val="C9E06637999046479451B8AF4B1CC18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7F"/>
    <w:rsid w:val="000E2C19"/>
    <w:rsid w:val="0015531E"/>
    <w:rsid w:val="00220BE7"/>
    <w:rsid w:val="00232ADD"/>
    <w:rsid w:val="00475F7E"/>
    <w:rsid w:val="00663C49"/>
    <w:rsid w:val="007E6A22"/>
    <w:rsid w:val="009B46C7"/>
    <w:rsid w:val="00AA117F"/>
    <w:rsid w:val="00B47A3E"/>
    <w:rsid w:val="00BA3A02"/>
    <w:rsid w:val="00BB638B"/>
    <w:rsid w:val="00DD4104"/>
    <w:rsid w:val="00E84B05"/>
    <w:rsid w:val="00E9179A"/>
    <w:rsid w:val="00ED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6E82E58FE43219775B6C938F0B628">
    <w:name w:val="3706E82E58FE43219775B6C938F0B628"/>
  </w:style>
  <w:style w:type="paragraph" w:customStyle="1" w:styleId="30D9EB8DF84A4804869D2EC7C05B5F55">
    <w:name w:val="30D9EB8DF84A4804869D2EC7C05B5F55"/>
  </w:style>
  <w:style w:type="paragraph" w:customStyle="1" w:styleId="2A38A911F4EC487DA7B220D89EAB7E5A">
    <w:name w:val="2A38A911F4EC487DA7B220D89EAB7E5A"/>
  </w:style>
  <w:style w:type="paragraph" w:customStyle="1" w:styleId="DF0F3F3ADCCB41A3BEC4E9C6CB92AA9C">
    <w:name w:val="DF0F3F3ADCCB41A3BEC4E9C6CB92AA9C"/>
  </w:style>
  <w:style w:type="paragraph" w:customStyle="1" w:styleId="E3BF03C5283049F6980B07D8A7745F7F">
    <w:name w:val="E3BF03C5283049F6980B07D8A7745F7F"/>
  </w:style>
  <w:style w:type="paragraph" w:customStyle="1" w:styleId="6CC725A9F80E4B1EA922FBD67FC115FD">
    <w:name w:val="6CC725A9F80E4B1EA922FBD67FC115FD"/>
  </w:style>
  <w:style w:type="paragraph" w:customStyle="1" w:styleId="1E53E8148D67421E9F9C8617EFD6C719">
    <w:name w:val="1E53E8148D67421E9F9C8617EFD6C719"/>
  </w:style>
  <w:style w:type="paragraph" w:customStyle="1" w:styleId="1496BEE229A24074AD8D203A62448080">
    <w:name w:val="1496BEE229A24074AD8D203A62448080"/>
  </w:style>
  <w:style w:type="paragraph" w:customStyle="1" w:styleId="8F70F5F6C1C346B6AE55A041CDE2A619">
    <w:name w:val="8F70F5F6C1C346B6AE55A041CDE2A619"/>
  </w:style>
  <w:style w:type="paragraph" w:customStyle="1" w:styleId="EA926B6B4B5A429F8EAD5E355D244C63">
    <w:name w:val="EA926B6B4B5A429F8EAD5E355D244C63"/>
  </w:style>
  <w:style w:type="paragraph" w:customStyle="1" w:styleId="7B1BF2A53AA44379A8D724B057D98557">
    <w:name w:val="7B1BF2A53AA44379A8D724B057D98557"/>
  </w:style>
  <w:style w:type="paragraph" w:customStyle="1" w:styleId="4F8B5A2CB03A402D8249EED903A4DC88">
    <w:name w:val="4F8B5A2CB03A402D8249EED903A4DC88"/>
  </w:style>
  <w:style w:type="paragraph" w:customStyle="1" w:styleId="D3DA084A907B4E9BBB86B164F26A1E51">
    <w:name w:val="D3DA084A907B4E9BBB86B164F26A1E51"/>
  </w:style>
  <w:style w:type="paragraph" w:customStyle="1" w:styleId="D4ECA2B207C542B3A663EEB8E6FA05F6">
    <w:name w:val="D4ECA2B207C542B3A663EEB8E6FA05F6"/>
  </w:style>
  <w:style w:type="paragraph" w:customStyle="1" w:styleId="31B1854867E4418BA95EE430F5233458">
    <w:name w:val="31B1854867E4418BA95EE430F5233458"/>
  </w:style>
  <w:style w:type="paragraph" w:customStyle="1" w:styleId="96A1ADC1B8CD495EAEDA6CB5257FE0AB">
    <w:name w:val="96A1ADC1B8CD495EAEDA6CB5257FE0AB"/>
  </w:style>
  <w:style w:type="paragraph" w:customStyle="1" w:styleId="1DD8EF50EB224B3DBE4EF78EC3866D79">
    <w:name w:val="1DD8EF50EB224B3DBE4EF78EC3866D79"/>
  </w:style>
  <w:style w:type="paragraph" w:customStyle="1" w:styleId="E5E78776E68F40A3B302727AC9869A1A">
    <w:name w:val="E5E78776E68F40A3B302727AC9869A1A"/>
  </w:style>
  <w:style w:type="paragraph" w:customStyle="1" w:styleId="F27C1C5B63324CF2A1D6650EE19FE79A">
    <w:name w:val="F27C1C5B63324CF2A1D6650EE19FE79A"/>
  </w:style>
  <w:style w:type="paragraph" w:customStyle="1" w:styleId="66974E2FA47F44E7BC86E4F5FE78CBDE">
    <w:name w:val="66974E2FA47F44E7BC86E4F5FE78CBDE"/>
  </w:style>
  <w:style w:type="paragraph" w:customStyle="1" w:styleId="16AFC344BA0A45D689AF279891503A25">
    <w:name w:val="16AFC344BA0A45D689AF279891503A25"/>
  </w:style>
  <w:style w:type="paragraph" w:customStyle="1" w:styleId="FAC86B6C22C1455D8EF7B47D902F66DE">
    <w:name w:val="FAC86B6C22C1455D8EF7B47D902F66DE"/>
  </w:style>
  <w:style w:type="paragraph" w:customStyle="1" w:styleId="FC833F05BD4E4A1988D2691BE85CA022">
    <w:name w:val="FC833F05BD4E4A1988D2691BE85CA022"/>
  </w:style>
  <w:style w:type="paragraph" w:customStyle="1" w:styleId="C9E06637999046479451B8AF4B1CC188">
    <w:name w:val="C9E06637999046479451B8AF4B1CC188"/>
  </w:style>
  <w:style w:type="paragraph" w:customStyle="1" w:styleId="ACD69D818F8C411BBD368AF5FA8E50AC">
    <w:name w:val="ACD69D818F8C411BBD368AF5FA8E50AC"/>
  </w:style>
  <w:style w:type="paragraph" w:customStyle="1" w:styleId="6A6C6134C6CD4D0BA5F7DFB68C57E54E">
    <w:name w:val="6A6C6134C6CD4D0BA5F7DFB68C57E54E"/>
  </w:style>
  <w:style w:type="paragraph" w:customStyle="1" w:styleId="JobDescription">
    <w:name w:val="Job Description"/>
    <w:basedOn w:val="Normal"/>
    <w:link w:val="JobDescriptionChar"/>
    <w:uiPriority w:val="18"/>
    <w:qFormat/>
    <w:rsid w:val="00ED5E54"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ED5E54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F17B451E194748A095F0BA3DED7C7A9C">
    <w:name w:val="F17B451E194748A095F0BA3DED7C7A9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C909BCF273A14BA0B4D40E4D73DD8A54">
    <w:name w:val="C909BCF273A14BA0B4D40E4D73DD8A54"/>
  </w:style>
  <w:style w:type="paragraph" w:customStyle="1" w:styleId="98BCE17CD75441518D1C928EDF219D5D">
    <w:name w:val="98BCE17CD75441518D1C928EDF219D5D"/>
  </w:style>
  <w:style w:type="paragraph" w:customStyle="1" w:styleId="F0009F0AAF374D769F30C915221EA70B">
    <w:name w:val="F0009F0AAF374D769F30C915221EA70B"/>
  </w:style>
  <w:style w:type="paragraph" w:customStyle="1" w:styleId="D6378F57C9D04FE68262D1F6E5361E31">
    <w:name w:val="D6378F57C9D04FE68262D1F6E5361E31"/>
  </w:style>
  <w:style w:type="paragraph" w:customStyle="1" w:styleId="316B045A9646493FB6322815F0F4A506">
    <w:name w:val="316B045A9646493FB6322815F0F4A506"/>
  </w:style>
  <w:style w:type="paragraph" w:customStyle="1" w:styleId="CC8155CDC5D9401EB4C61FE6EF511582">
    <w:name w:val="CC8155CDC5D9401EB4C61FE6EF511582"/>
  </w:style>
  <w:style w:type="paragraph" w:customStyle="1" w:styleId="750362593AE54F378034FED3D413F24D">
    <w:name w:val="750362593AE54F378034FED3D413F24D"/>
  </w:style>
  <w:style w:type="paragraph" w:customStyle="1" w:styleId="B3CE25A49538493C9BAEF34D750EC8A2">
    <w:name w:val="B3CE25A49538493C9BAEF34D750EC8A2"/>
  </w:style>
  <w:style w:type="paragraph" w:customStyle="1" w:styleId="27C952F7B5E34CC1AAB02D5ABCE997EA">
    <w:name w:val="27C952F7B5E34CC1AAB02D5ABCE997EA"/>
  </w:style>
  <w:style w:type="paragraph" w:customStyle="1" w:styleId="BE32F83A709E42F4BAF30A9958B7273F">
    <w:name w:val="BE32F83A709E42F4BAF30A9958B7273F"/>
  </w:style>
  <w:style w:type="paragraph" w:customStyle="1" w:styleId="E077A773911440509ABBE26197BF40FE">
    <w:name w:val="E077A773911440509ABBE26197BF40FE"/>
  </w:style>
  <w:style w:type="paragraph" w:customStyle="1" w:styleId="38F2873B92CB4DA4A97325E98C7AA8CE">
    <w:name w:val="38F2873B92CB4DA4A97325E98C7AA8CE"/>
  </w:style>
  <w:style w:type="paragraph" w:customStyle="1" w:styleId="CF9CDDBE8CEA4B58837F655EFD7975FF">
    <w:name w:val="CF9CDDBE8CEA4B58837F655EFD7975FF"/>
  </w:style>
  <w:style w:type="paragraph" w:customStyle="1" w:styleId="D2434A8D194F4071A2D879A9930DF2A1">
    <w:name w:val="D2434A8D194F4071A2D879A9930DF2A1"/>
  </w:style>
  <w:style w:type="paragraph" w:customStyle="1" w:styleId="DC56F921CA5047B8851D7DCDF18AE9EF">
    <w:name w:val="DC56F921CA5047B8851D7DCDF18AE9EF"/>
  </w:style>
  <w:style w:type="paragraph" w:customStyle="1" w:styleId="6E304DA16CA84C5A8A1A2DC0599FA9E6">
    <w:name w:val="6E304DA16CA84C5A8A1A2DC0599FA9E6"/>
  </w:style>
  <w:style w:type="paragraph" w:customStyle="1" w:styleId="341F13961F3447359D4DF4252AAAF982">
    <w:name w:val="341F13961F3447359D4DF4252AAAF982"/>
  </w:style>
  <w:style w:type="paragraph" w:customStyle="1" w:styleId="60204D0A958F4685B77EB897CB3AC441">
    <w:name w:val="60204D0A958F4685B77EB897CB3AC441"/>
  </w:style>
  <w:style w:type="paragraph" w:customStyle="1" w:styleId="6174BCC7BCDF4C0AB90DCA25FDBD73AE">
    <w:name w:val="6174BCC7BCDF4C0AB90DCA25FDBD73AE"/>
  </w:style>
  <w:style w:type="paragraph" w:customStyle="1" w:styleId="2FEE3AD27185447AB17A3FFE9F8FE0B4">
    <w:name w:val="2FEE3AD27185447AB17A3FFE9F8FE0B4"/>
  </w:style>
  <w:style w:type="paragraph" w:customStyle="1" w:styleId="FBD8ACC2376246ED820DE6247D4DF399">
    <w:name w:val="FBD8ACC2376246ED820DE6247D4DF399"/>
  </w:style>
  <w:style w:type="paragraph" w:customStyle="1" w:styleId="0DE9C5F2F1074A238F9A26DC933E5E1D">
    <w:name w:val="0DE9C5F2F1074A238F9A26DC933E5E1D"/>
    <w:rsid w:val="00ED5E54"/>
  </w:style>
  <w:style w:type="paragraph" w:customStyle="1" w:styleId="D35E014AF6CF440EA78502294E33CCB8">
    <w:name w:val="D35E014AF6CF440EA78502294E33CCB8"/>
    <w:rsid w:val="00ED5E54"/>
  </w:style>
  <w:style w:type="paragraph" w:customStyle="1" w:styleId="9FB034C6F4084B83B12FA0195E0013FD">
    <w:name w:val="9FB034C6F4084B83B12FA0195E0013FD"/>
    <w:rsid w:val="00ED5E54"/>
  </w:style>
  <w:style w:type="paragraph" w:customStyle="1" w:styleId="B64A4F21F4EC4126A21333952139F020">
    <w:name w:val="B64A4F21F4EC4126A21333952139F020"/>
    <w:rsid w:val="00ED5E54"/>
  </w:style>
  <w:style w:type="paragraph" w:customStyle="1" w:styleId="807D03607C70465CB955EEBECF850FF9">
    <w:name w:val="807D03607C70465CB955EEBECF850FF9"/>
    <w:rsid w:val="00ED5E54"/>
  </w:style>
  <w:style w:type="paragraph" w:customStyle="1" w:styleId="1AC52D94FEEB43708E57423E98D90542">
    <w:name w:val="1AC52D94FEEB43708E57423E98D90542"/>
    <w:rsid w:val="00ED5E54"/>
  </w:style>
  <w:style w:type="paragraph" w:customStyle="1" w:styleId="31B3BA75FC294E31B078C73C6FB804D0">
    <w:name w:val="31B3BA75FC294E31B078C73C6FB804D0"/>
    <w:rsid w:val="009B46C7"/>
  </w:style>
  <w:style w:type="paragraph" w:customStyle="1" w:styleId="ACB5E876106A49919D42593C9CDE094C">
    <w:name w:val="ACB5E876106A49919D42593C9CDE094C"/>
    <w:rsid w:val="009B4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2021-08-20T14:19:00Z</dcterms:created>
  <dcterms:modified xsi:type="dcterms:W3CDTF">2021-08-20T14:19:00Z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